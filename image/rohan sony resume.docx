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A27430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54613A" w:rsidP="001B2ABD">
            <w:pPr>
              <w:pStyle w:val="Title"/>
            </w:pPr>
            <w:r>
              <w:t>rohan sony</w:t>
            </w:r>
          </w:p>
          <w:p w:rsidR="001B2ABD" w:rsidRDefault="0054613A" w:rsidP="0054613A">
            <w:pPr>
              <w:pStyle w:val="Subtitle"/>
            </w:pPr>
            <w:r>
              <w:rPr>
                <w:spacing w:val="0"/>
                <w:w w:val="100"/>
              </w:rPr>
              <w:t>1</w:t>
            </w:r>
            <w:r w:rsidRPr="0054613A">
              <w:rPr>
                <w:spacing w:val="0"/>
                <w:w w:val="100"/>
                <w:vertAlign w:val="superscript"/>
              </w:rPr>
              <w:t>st</w:t>
            </w:r>
            <w:r>
              <w:rPr>
                <w:spacing w:val="0"/>
                <w:w w:val="100"/>
              </w:rPr>
              <w:t xml:space="preserve"> year undergraduate</w:t>
            </w:r>
          </w:p>
        </w:tc>
      </w:tr>
      <w:tr w:rsidR="001B2ABD" w:rsidTr="001B2ABD">
        <w:tc>
          <w:tcPr>
            <w:tcW w:w="3600" w:type="dxa"/>
          </w:tcPr>
          <w:sdt>
            <w:sdtPr>
              <w:id w:val="-1711873194"/>
              <w:placeholder>
                <w:docPart w:val="4F1F701B6733431C8111AC5F41145FDA"/>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7D93BC10F8DC411BB9F5195B349F68D5"/>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5899BF4C56FE48588C7BAB5C4DEC2F7C"/>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B1444174F334450D8355F3D80C594A26"/>
              </w:placeholder>
              <w:temporary/>
              <w:showingPlcHdr/>
              <w15:appearance w15:val="hidden"/>
            </w:sdtPr>
            <w:sdtEndPr/>
            <w:sdtContent>
              <w:p w:rsidR="004D3011" w:rsidRDefault="004D3011" w:rsidP="004D3011">
                <w:r w:rsidRPr="004D3011">
                  <w:t>PHONE:</w:t>
                </w:r>
              </w:p>
            </w:sdtContent>
          </w:sdt>
          <w:p w:rsidR="004D3011" w:rsidRDefault="0054613A" w:rsidP="004D3011">
            <w:r>
              <w:t>+919656003055</w:t>
            </w:r>
          </w:p>
          <w:p w:rsidR="004D3011" w:rsidRPr="004D3011" w:rsidRDefault="004D3011" w:rsidP="004D3011"/>
          <w:sdt>
            <w:sdtPr>
              <w:id w:val="67859272"/>
              <w:placeholder>
                <w:docPart w:val="32B73976F1A743AB8D01292ABF93EE5A"/>
              </w:placeholder>
              <w:temporary/>
              <w:showingPlcHdr/>
              <w15:appearance w15:val="hidden"/>
            </w:sdtPr>
            <w:sdtEndPr/>
            <w:sdtContent>
              <w:p w:rsidR="004D3011" w:rsidRDefault="004D3011" w:rsidP="004D3011">
                <w:r w:rsidRPr="004D3011">
                  <w:t>WEBSITE:</w:t>
                </w:r>
              </w:p>
            </w:sdtContent>
          </w:sdt>
          <w:p w:rsidR="004D3011" w:rsidRDefault="009500D6" w:rsidP="004D3011">
            <w:r>
              <w:t>https://github.com/rohan1so</w:t>
            </w:r>
            <w:bookmarkStart w:id="0" w:name="_GoBack"/>
            <w:bookmarkEnd w:id="0"/>
            <w:r>
              <w:t>ny/Rohan</w:t>
            </w:r>
          </w:p>
          <w:p w:rsidR="004D3011" w:rsidRDefault="004D3011" w:rsidP="004D3011"/>
          <w:sdt>
            <w:sdtPr>
              <w:id w:val="-240260293"/>
              <w:placeholder>
                <w:docPart w:val="967E9230F5FD48D092F86A8630B6F7B0"/>
              </w:placeholder>
              <w:temporary/>
              <w:showingPlcHdr/>
              <w15:appearance w15:val="hidden"/>
            </w:sdtPr>
            <w:sdtEndPr/>
            <w:sdtContent>
              <w:p w:rsidR="004D3011" w:rsidRDefault="004D3011" w:rsidP="004D3011">
                <w:r w:rsidRPr="004D3011">
                  <w:t>EMAIL:</w:t>
                </w:r>
              </w:p>
            </w:sdtContent>
          </w:sdt>
          <w:p w:rsidR="00036450" w:rsidRPr="00E4381A" w:rsidRDefault="0054613A" w:rsidP="004D3011">
            <w:pPr>
              <w:rPr>
                <w:rStyle w:val="Hyperlink"/>
              </w:rPr>
            </w:pPr>
            <w:r>
              <w:t>Rohansony2005@gmail.com</w:t>
            </w:r>
          </w:p>
          <w:sdt>
            <w:sdtPr>
              <w:id w:val="-1444214663"/>
              <w:placeholder>
                <w:docPart w:val="6E0B3F7F4E48494AB6D1B99F6436A352"/>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54613A" w:rsidP="004D3011">
            <w:r>
              <w:t>coding</w:t>
            </w:r>
          </w:p>
          <w:p w:rsidR="004D3011" w:rsidRDefault="0054613A" w:rsidP="004D3011">
            <w:r>
              <w:t>football</w:t>
            </w:r>
          </w:p>
          <w:sdt>
            <w:sdtPr>
              <w:id w:val="-1460640448"/>
              <w:placeholder>
                <w:docPart w:val="594C0289AD5D4C279E22AF6DFF39B700"/>
              </w:placeholder>
              <w:temporary/>
              <w:showingPlcHdr/>
              <w15:appearance w15:val="hidden"/>
            </w:sdtPr>
            <w:sdtEndPr/>
            <w:sdtContent>
              <w:p w:rsidR="004D3011" w:rsidRDefault="004D3011" w:rsidP="004D3011">
                <w:r w:rsidRPr="004D3011">
                  <w:t>Hobby #3</w:t>
                </w:r>
              </w:p>
            </w:sdtContent>
          </w:sdt>
          <w:sdt>
            <w:sdtPr>
              <w:id w:val="-1376452077"/>
              <w:placeholder>
                <w:docPart w:val="C6E562B2E5C84D34BDD68CE5DD0190B4"/>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BFF0C9F80FE7461DA0CA41E043236F1F"/>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54613A" w:rsidP="00B359E4">
            <w:pPr>
              <w:pStyle w:val="Heading4"/>
            </w:pPr>
            <w:r>
              <w:t xml:space="preserve">St. Antony’s Public School </w:t>
            </w:r>
            <w:proofErr w:type="spellStart"/>
            <w:r>
              <w:t>anakkal</w:t>
            </w:r>
            <w:proofErr w:type="gramStart"/>
            <w:r>
              <w:t>,kanjirapally,kerela,india</w:t>
            </w:r>
            <w:proofErr w:type="spellEnd"/>
            <w:proofErr w:type="gramEnd"/>
          </w:p>
          <w:p w:rsidR="00036450" w:rsidRPr="00B359E4" w:rsidRDefault="0054613A" w:rsidP="00B359E4">
            <w:pPr>
              <w:pStyle w:val="Date"/>
            </w:pPr>
            <w:r>
              <w:t>07 June 2021</w:t>
            </w:r>
            <w:r w:rsidR="00036450" w:rsidRPr="00B359E4">
              <w:t xml:space="preserve"> - </w:t>
            </w:r>
            <w:r>
              <w:t>07 June 2023</w:t>
            </w:r>
          </w:p>
          <w:p w:rsidR="004D3011" w:rsidRDefault="0054613A" w:rsidP="00036450">
            <w:r>
              <w:t>Passed class12 with 91.8%</w:t>
            </w:r>
          </w:p>
          <w:p w:rsidR="00036450" w:rsidRDefault="00036450" w:rsidP="00036450"/>
          <w:p w:rsidR="00036450" w:rsidRPr="00B359E4" w:rsidRDefault="0054613A" w:rsidP="00B359E4">
            <w:pPr>
              <w:pStyle w:val="Heading4"/>
            </w:pPr>
            <w:r>
              <w:t>Govt. Model Engineering College</w:t>
            </w:r>
            <w:proofErr w:type="gramStart"/>
            <w:r>
              <w:t>,Thrikkakara,Kochi</w:t>
            </w:r>
            <w:proofErr w:type="gramEnd"/>
            <w:r>
              <w:t>-21</w:t>
            </w:r>
          </w:p>
          <w:p w:rsidR="00036450" w:rsidRPr="00B359E4" w:rsidRDefault="0054613A" w:rsidP="00B359E4">
            <w:pPr>
              <w:pStyle w:val="Date"/>
            </w:pPr>
            <w:r>
              <w:t>16 August 2023</w:t>
            </w:r>
            <w:r w:rsidR="00036450" w:rsidRPr="00B359E4">
              <w:t xml:space="preserve"> - </w:t>
            </w:r>
            <w:r>
              <w:t>now</w:t>
            </w:r>
          </w:p>
          <w:p w:rsidR="00036450" w:rsidRDefault="0054613A" w:rsidP="00036450">
            <w:r>
              <w:t>Engineering 1</w:t>
            </w:r>
            <w:r w:rsidRPr="0054613A">
              <w:rPr>
                <w:vertAlign w:val="superscript"/>
              </w:rPr>
              <w:t>st</w:t>
            </w:r>
            <w:r>
              <w:t xml:space="preserve"> Year</w:t>
            </w:r>
          </w:p>
          <w:sdt>
            <w:sdtPr>
              <w:id w:val="1001553383"/>
              <w:placeholder>
                <w:docPart w:val="0A33A3590AB7428D8EFD570816576042"/>
              </w:placeholder>
              <w:temporary/>
              <w:showingPlcHdr/>
              <w15:appearance w15:val="hidden"/>
            </w:sdtPr>
            <w:sdtEndPr/>
            <w:sdtContent>
              <w:p w:rsidR="00036450" w:rsidRDefault="00036450" w:rsidP="00036450">
                <w:pPr>
                  <w:pStyle w:val="Heading2"/>
                </w:pPr>
                <w:r w:rsidRPr="00036450">
                  <w:t>WORK EXPERIENCE</w:t>
                </w:r>
              </w:p>
            </w:sdtContent>
          </w:sdt>
          <w:p w:rsidR="004D3011" w:rsidRPr="0054613A" w:rsidRDefault="00036450" w:rsidP="0054613A">
            <w:pPr>
              <w:pStyle w:val="Heading4"/>
              <w:rPr>
                <w:bCs/>
              </w:rPr>
            </w:pPr>
            <w:r>
              <w:t xml:space="preserve"> </w:t>
            </w:r>
            <w:r w:rsidRPr="00036450">
              <w:t xml:space="preserve"> </w:t>
            </w:r>
            <w:r w:rsidR="0054613A">
              <w:t>Fresher</w:t>
            </w:r>
            <w:r w:rsidRPr="004D3011">
              <w:t xml:space="preserve"> </w:t>
            </w:r>
          </w:p>
          <w:p w:rsidR="004D3011" w:rsidRDefault="004D3011" w:rsidP="00036450"/>
          <w:sdt>
            <w:sdtPr>
              <w:id w:val="1669594239"/>
              <w:placeholder>
                <w:docPart w:val="2CE5C60CBCF44F9E9C14EA5AA32DB23E"/>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43117B" w:rsidRDefault="00E572A7"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2A7" w:rsidRDefault="00E572A7" w:rsidP="000C45FF">
      <w:r>
        <w:separator/>
      </w:r>
    </w:p>
  </w:endnote>
  <w:endnote w:type="continuationSeparator" w:id="0">
    <w:p w:rsidR="00E572A7" w:rsidRDefault="00E572A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2A7" w:rsidRDefault="00E572A7" w:rsidP="000C45FF">
      <w:r>
        <w:separator/>
      </w:r>
    </w:p>
  </w:footnote>
  <w:footnote w:type="continuationSeparator" w:id="0">
    <w:p w:rsidR="00E572A7" w:rsidRDefault="00E572A7"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3A"/>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4613A"/>
    <w:rsid w:val="005E39D5"/>
    <w:rsid w:val="00600670"/>
    <w:rsid w:val="0062123A"/>
    <w:rsid w:val="00646E75"/>
    <w:rsid w:val="006771D0"/>
    <w:rsid w:val="00715FCB"/>
    <w:rsid w:val="00743101"/>
    <w:rsid w:val="007775E1"/>
    <w:rsid w:val="007867A0"/>
    <w:rsid w:val="007927F5"/>
    <w:rsid w:val="00802CA0"/>
    <w:rsid w:val="009260CD"/>
    <w:rsid w:val="009500D6"/>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572A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324041360"/>
        <c:axId val="324040576"/>
      </c:barChart>
      <c:catAx>
        <c:axId val="324041360"/>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24040576"/>
        <c:crosses val="autoZero"/>
        <c:auto val="1"/>
        <c:lblAlgn val="ctr"/>
        <c:lblOffset val="100"/>
        <c:noMultiLvlLbl val="0"/>
      </c:catAx>
      <c:valAx>
        <c:axId val="324040576"/>
        <c:scaling>
          <c:orientation val="minMax"/>
          <c:max val="1"/>
        </c:scaling>
        <c:delete val="1"/>
        <c:axPos val="b"/>
        <c:numFmt formatCode="0.00%" sourceLinked="0"/>
        <c:majorTickMark val="none"/>
        <c:minorTickMark val="none"/>
        <c:tickLblPos val="nextTo"/>
        <c:crossAx val="324041360"/>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1F701B6733431C8111AC5F41145FDA"/>
        <w:category>
          <w:name w:val="General"/>
          <w:gallery w:val="placeholder"/>
        </w:category>
        <w:types>
          <w:type w:val="bbPlcHdr"/>
        </w:types>
        <w:behaviors>
          <w:behavior w:val="content"/>
        </w:behaviors>
        <w:guid w:val="{C25CA9DA-D55F-46CB-BA9B-93BAED8B2665}"/>
      </w:docPartPr>
      <w:docPartBody>
        <w:p w:rsidR="00000000" w:rsidRDefault="008F3692">
          <w:pPr>
            <w:pStyle w:val="4F1F701B6733431C8111AC5F41145FDA"/>
          </w:pPr>
          <w:r w:rsidRPr="00D5459D">
            <w:t>Profile</w:t>
          </w:r>
        </w:p>
      </w:docPartBody>
    </w:docPart>
    <w:docPart>
      <w:docPartPr>
        <w:name w:val="7D93BC10F8DC411BB9F5195B349F68D5"/>
        <w:category>
          <w:name w:val="General"/>
          <w:gallery w:val="placeholder"/>
        </w:category>
        <w:types>
          <w:type w:val="bbPlcHdr"/>
        </w:types>
        <w:behaviors>
          <w:behavior w:val="content"/>
        </w:behaviors>
        <w:guid w:val="{74BC6206-383A-41AB-A4A8-C8ABF1186A8F}"/>
      </w:docPartPr>
      <w:docPartBody>
        <w:p w:rsidR="00B86CE0" w:rsidRDefault="008F3692"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8F3692" w:rsidP="009260CD"/>
        <w:p w:rsidR="00000000" w:rsidRDefault="008F3692">
          <w:pPr>
            <w:pStyle w:val="7D93BC10F8DC411BB9F5195B349F68D5"/>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5899BF4C56FE48588C7BAB5C4DEC2F7C"/>
        <w:category>
          <w:name w:val="General"/>
          <w:gallery w:val="placeholder"/>
        </w:category>
        <w:types>
          <w:type w:val="bbPlcHdr"/>
        </w:types>
        <w:behaviors>
          <w:behavior w:val="content"/>
        </w:behaviors>
        <w:guid w:val="{8D752CBD-C256-4797-9B7D-FE05506430DF}"/>
      </w:docPartPr>
      <w:docPartBody>
        <w:p w:rsidR="00000000" w:rsidRDefault="008F3692">
          <w:pPr>
            <w:pStyle w:val="5899BF4C56FE48588C7BAB5C4DEC2F7C"/>
          </w:pPr>
          <w:r w:rsidRPr="00CB0055">
            <w:t>Contact</w:t>
          </w:r>
        </w:p>
      </w:docPartBody>
    </w:docPart>
    <w:docPart>
      <w:docPartPr>
        <w:name w:val="B1444174F334450D8355F3D80C594A26"/>
        <w:category>
          <w:name w:val="General"/>
          <w:gallery w:val="placeholder"/>
        </w:category>
        <w:types>
          <w:type w:val="bbPlcHdr"/>
        </w:types>
        <w:behaviors>
          <w:behavior w:val="content"/>
        </w:behaviors>
        <w:guid w:val="{68CF538D-1A1B-4ED3-A73A-CB07BE380030}"/>
      </w:docPartPr>
      <w:docPartBody>
        <w:p w:rsidR="00000000" w:rsidRDefault="008F3692">
          <w:pPr>
            <w:pStyle w:val="B1444174F334450D8355F3D80C594A26"/>
          </w:pPr>
          <w:r w:rsidRPr="004D3011">
            <w:t>PHONE:</w:t>
          </w:r>
        </w:p>
      </w:docPartBody>
    </w:docPart>
    <w:docPart>
      <w:docPartPr>
        <w:name w:val="32B73976F1A743AB8D01292ABF93EE5A"/>
        <w:category>
          <w:name w:val="General"/>
          <w:gallery w:val="placeholder"/>
        </w:category>
        <w:types>
          <w:type w:val="bbPlcHdr"/>
        </w:types>
        <w:behaviors>
          <w:behavior w:val="content"/>
        </w:behaviors>
        <w:guid w:val="{A6B6927C-B533-4214-B0B3-8893B3B8E044}"/>
      </w:docPartPr>
      <w:docPartBody>
        <w:p w:rsidR="00000000" w:rsidRDefault="008F3692">
          <w:pPr>
            <w:pStyle w:val="32B73976F1A743AB8D01292ABF93EE5A"/>
          </w:pPr>
          <w:r w:rsidRPr="004D3011">
            <w:t>WEBSITE:</w:t>
          </w:r>
        </w:p>
      </w:docPartBody>
    </w:docPart>
    <w:docPart>
      <w:docPartPr>
        <w:name w:val="967E9230F5FD48D092F86A8630B6F7B0"/>
        <w:category>
          <w:name w:val="General"/>
          <w:gallery w:val="placeholder"/>
        </w:category>
        <w:types>
          <w:type w:val="bbPlcHdr"/>
        </w:types>
        <w:behaviors>
          <w:behavior w:val="content"/>
        </w:behaviors>
        <w:guid w:val="{AB757E2E-71F6-4FE5-A5DA-22737ADB8353}"/>
      </w:docPartPr>
      <w:docPartBody>
        <w:p w:rsidR="00000000" w:rsidRDefault="008F3692">
          <w:pPr>
            <w:pStyle w:val="967E9230F5FD48D092F86A8630B6F7B0"/>
          </w:pPr>
          <w:r w:rsidRPr="004D3011">
            <w:t>EMAIL:</w:t>
          </w:r>
        </w:p>
      </w:docPartBody>
    </w:docPart>
    <w:docPart>
      <w:docPartPr>
        <w:name w:val="6E0B3F7F4E48494AB6D1B99F6436A352"/>
        <w:category>
          <w:name w:val="General"/>
          <w:gallery w:val="placeholder"/>
        </w:category>
        <w:types>
          <w:type w:val="bbPlcHdr"/>
        </w:types>
        <w:behaviors>
          <w:behavior w:val="content"/>
        </w:behaviors>
        <w:guid w:val="{B8A8C057-52CD-4E8D-8EB6-FCE1EFDAE4DF}"/>
      </w:docPartPr>
      <w:docPartBody>
        <w:p w:rsidR="00000000" w:rsidRDefault="008F3692">
          <w:pPr>
            <w:pStyle w:val="6E0B3F7F4E48494AB6D1B99F6436A352"/>
          </w:pPr>
          <w:r w:rsidRPr="00CB0055">
            <w:t>Hobbies</w:t>
          </w:r>
        </w:p>
      </w:docPartBody>
    </w:docPart>
    <w:docPart>
      <w:docPartPr>
        <w:name w:val="594C0289AD5D4C279E22AF6DFF39B700"/>
        <w:category>
          <w:name w:val="General"/>
          <w:gallery w:val="placeholder"/>
        </w:category>
        <w:types>
          <w:type w:val="bbPlcHdr"/>
        </w:types>
        <w:behaviors>
          <w:behavior w:val="content"/>
        </w:behaviors>
        <w:guid w:val="{9981C041-4C84-4E18-BCBB-CD4428B3ED48}"/>
      </w:docPartPr>
      <w:docPartBody>
        <w:p w:rsidR="00000000" w:rsidRDefault="008F3692">
          <w:pPr>
            <w:pStyle w:val="594C0289AD5D4C279E22AF6DFF39B700"/>
          </w:pPr>
          <w:r w:rsidRPr="004D3011">
            <w:t>Hobby #3</w:t>
          </w:r>
        </w:p>
      </w:docPartBody>
    </w:docPart>
    <w:docPart>
      <w:docPartPr>
        <w:name w:val="C6E562B2E5C84D34BDD68CE5DD0190B4"/>
        <w:category>
          <w:name w:val="General"/>
          <w:gallery w:val="placeholder"/>
        </w:category>
        <w:types>
          <w:type w:val="bbPlcHdr"/>
        </w:types>
        <w:behaviors>
          <w:behavior w:val="content"/>
        </w:behaviors>
        <w:guid w:val="{27E4DFE0-B6D8-40A3-9442-7D605F28C097}"/>
      </w:docPartPr>
      <w:docPartBody>
        <w:p w:rsidR="00000000" w:rsidRDefault="008F3692">
          <w:pPr>
            <w:pStyle w:val="C6E562B2E5C84D34BDD68CE5DD0190B4"/>
          </w:pPr>
          <w:r w:rsidRPr="004D3011">
            <w:t>Hobby #4</w:t>
          </w:r>
        </w:p>
      </w:docPartBody>
    </w:docPart>
    <w:docPart>
      <w:docPartPr>
        <w:name w:val="BFF0C9F80FE7461DA0CA41E043236F1F"/>
        <w:category>
          <w:name w:val="General"/>
          <w:gallery w:val="placeholder"/>
        </w:category>
        <w:types>
          <w:type w:val="bbPlcHdr"/>
        </w:types>
        <w:behaviors>
          <w:behavior w:val="content"/>
        </w:behaviors>
        <w:guid w:val="{99165290-C79A-4B23-A5CE-5ECC7A9BF8CD}"/>
      </w:docPartPr>
      <w:docPartBody>
        <w:p w:rsidR="00000000" w:rsidRDefault="008F3692">
          <w:pPr>
            <w:pStyle w:val="BFF0C9F80FE7461DA0CA41E043236F1F"/>
          </w:pPr>
          <w:r w:rsidRPr="00036450">
            <w:t>EDUCATION</w:t>
          </w:r>
        </w:p>
      </w:docPartBody>
    </w:docPart>
    <w:docPart>
      <w:docPartPr>
        <w:name w:val="0A33A3590AB7428D8EFD570816576042"/>
        <w:category>
          <w:name w:val="General"/>
          <w:gallery w:val="placeholder"/>
        </w:category>
        <w:types>
          <w:type w:val="bbPlcHdr"/>
        </w:types>
        <w:behaviors>
          <w:behavior w:val="content"/>
        </w:behaviors>
        <w:guid w:val="{67D7592F-9F40-4AB6-8AF6-C8F404B366EB}"/>
      </w:docPartPr>
      <w:docPartBody>
        <w:p w:rsidR="00000000" w:rsidRDefault="008F3692">
          <w:pPr>
            <w:pStyle w:val="0A33A3590AB7428D8EFD570816576042"/>
          </w:pPr>
          <w:r w:rsidRPr="00036450">
            <w:t>WORK EXPERIENCE</w:t>
          </w:r>
        </w:p>
      </w:docPartBody>
    </w:docPart>
    <w:docPart>
      <w:docPartPr>
        <w:name w:val="2CE5C60CBCF44F9E9C14EA5AA32DB23E"/>
        <w:category>
          <w:name w:val="General"/>
          <w:gallery w:val="placeholder"/>
        </w:category>
        <w:types>
          <w:type w:val="bbPlcHdr"/>
        </w:types>
        <w:behaviors>
          <w:behavior w:val="content"/>
        </w:behaviors>
        <w:guid w:val="{23B788E4-2DFE-4F8A-97DD-55D3BFEACB86}"/>
      </w:docPartPr>
      <w:docPartBody>
        <w:p w:rsidR="00000000" w:rsidRDefault="008F3692">
          <w:pPr>
            <w:pStyle w:val="2CE5C60CBCF44F9E9C14EA5AA32DB23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DA"/>
    <w:rsid w:val="00363EDA"/>
    <w:rsid w:val="008F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76C3E7BF646D8B7E996334AEAA3F3">
    <w:name w:val="48276C3E7BF646D8B7E996334AEAA3F3"/>
  </w:style>
  <w:style w:type="paragraph" w:customStyle="1" w:styleId="15FD666487464C1686586FFA2256824B">
    <w:name w:val="15FD666487464C1686586FFA2256824B"/>
  </w:style>
  <w:style w:type="paragraph" w:customStyle="1" w:styleId="4F1F701B6733431C8111AC5F41145FDA">
    <w:name w:val="4F1F701B6733431C8111AC5F41145FDA"/>
  </w:style>
  <w:style w:type="paragraph" w:customStyle="1" w:styleId="7D93BC10F8DC411BB9F5195B349F68D5">
    <w:name w:val="7D93BC10F8DC411BB9F5195B349F68D5"/>
  </w:style>
  <w:style w:type="paragraph" w:customStyle="1" w:styleId="5899BF4C56FE48588C7BAB5C4DEC2F7C">
    <w:name w:val="5899BF4C56FE48588C7BAB5C4DEC2F7C"/>
  </w:style>
  <w:style w:type="paragraph" w:customStyle="1" w:styleId="B1444174F334450D8355F3D80C594A26">
    <w:name w:val="B1444174F334450D8355F3D80C594A26"/>
  </w:style>
  <w:style w:type="paragraph" w:customStyle="1" w:styleId="8F34C4BD4E314EB09C82D1A4FBC085D0">
    <w:name w:val="8F34C4BD4E314EB09C82D1A4FBC085D0"/>
  </w:style>
  <w:style w:type="paragraph" w:customStyle="1" w:styleId="32B73976F1A743AB8D01292ABF93EE5A">
    <w:name w:val="32B73976F1A743AB8D01292ABF93EE5A"/>
  </w:style>
  <w:style w:type="paragraph" w:customStyle="1" w:styleId="AB4BA7A18AFD41F29D84B4B5F2C7D355">
    <w:name w:val="AB4BA7A18AFD41F29D84B4B5F2C7D355"/>
  </w:style>
  <w:style w:type="paragraph" w:customStyle="1" w:styleId="967E9230F5FD48D092F86A8630B6F7B0">
    <w:name w:val="967E9230F5FD48D092F86A8630B6F7B0"/>
  </w:style>
  <w:style w:type="character" w:styleId="Hyperlink">
    <w:name w:val="Hyperlink"/>
    <w:basedOn w:val="DefaultParagraphFont"/>
    <w:uiPriority w:val="99"/>
    <w:unhideWhenUsed/>
    <w:rPr>
      <w:color w:val="C45911" w:themeColor="accent2" w:themeShade="BF"/>
      <w:u w:val="single"/>
    </w:rPr>
  </w:style>
  <w:style w:type="paragraph" w:customStyle="1" w:styleId="C0B0DE6F2DDF48409459D107A7EE8F4B">
    <w:name w:val="C0B0DE6F2DDF48409459D107A7EE8F4B"/>
  </w:style>
  <w:style w:type="paragraph" w:customStyle="1" w:styleId="6E0B3F7F4E48494AB6D1B99F6436A352">
    <w:name w:val="6E0B3F7F4E48494AB6D1B99F6436A352"/>
  </w:style>
  <w:style w:type="paragraph" w:customStyle="1" w:styleId="A954822042F2467B88BBEAF07B331E13">
    <w:name w:val="A954822042F2467B88BBEAF07B331E13"/>
  </w:style>
  <w:style w:type="paragraph" w:customStyle="1" w:styleId="9DFC56BCF9D341E2BBDA4CE08B4C4BD4">
    <w:name w:val="9DFC56BCF9D341E2BBDA4CE08B4C4BD4"/>
  </w:style>
  <w:style w:type="paragraph" w:customStyle="1" w:styleId="594C0289AD5D4C279E22AF6DFF39B700">
    <w:name w:val="594C0289AD5D4C279E22AF6DFF39B700"/>
  </w:style>
  <w:style w:type="paragraph" w:customStyle="1" w:styleId="C6E562B2E5C84D34BDD68CE5DD0190B4">
    <w:name w:val="C6E562B2E5C84D34BDD68CE5DD0190B4"/>
  </w:style>
  <w:style w:type="paragraph" w:customStyle="1" w:styleId="BFF0C9F80FE7461DA0CA41E043236F1F">
    <w:name w:val="BFF0C9F80FE7461DA0CA41E043236F1F"/>
  </w:style>
  <w:style w:type="paragraph" w:customStyle="1" w:styleId="E439A6B35EAC4D92B6DB07B81096AFE0">
    <w:name w:val="E439A6B35EAC4D92B6DB07B81096AFE0"/>
  </w:style>
  <w:style w:type="paragraph" w:customStyle="1" w:styleId="9F38B8AB705244D88A14EF4E85C9F383">
    <w:name w:val="9F38B8AB705244D88A14EF4E85C9F383"/>
  </w:style>
  <w:style w:type="paragraph" w:customStyle="1" w:styleId="C9D3DD6E904F41AC97E6CF3658C490DB">
    <w:name w:val="C9D3DD6E904F41AC97E6CF3658C490DB"/>
  </w:style>
  <w:style w:type="paragraph" w:customStyle="1" w:styleId="66321B005EE041968467128C4C84C47B">
    <w:name w:val="66321B005EE041968467128C4C84C47B"/>
  </w:style>
  <w:style w:type="paragraph" w:customStyle="1" w:styleId="6791DD1EAE4A46C6B15177571A7DBC16">
    <w:name w:val="6791DD1EAE4A46C6B15177571A7DBC16"/>
  </w:style>
  <w:style w:type="paragraph" w:customStyle="1" w:styleId="061B03D9C7AD4E8794CA17928FC7A765">
    <w:name w:val="061B03D9C7AD4E8794CA17928FC7A765"/>
  </w:style>
  <w:style w:type="paragraph" w:customStyle="1" w:styleId="889120B0DE6B40EEA432F8BA78BACC77">
    <w:name w:val="889120B0DE6B40EEA432F8BA78BACC77"/>
  </w:style>
  <w:style w:type="paragraph" w:customStyle="1" w:styleId="0A33A3590AB7428D8EFD570816576042">
    <w:name w:val="0A33A3590AB7428D8EFD570816576042"/>
  </w:style>
  <w:style w:type="paragraph" w:customStyle="1" w:styleId="37F46D003B5A42FA944346E26D15F59F">
    <w:name w:val="37F46D003B5A42FA944346E26D15F59F"/>
  </w:style>
  <w:style w:type="paragraph" w:customStyle="1" w:styleId="02CBFE5BE5EB42CBA05123A98E1806E9">
    <w:name w:val="02CBFE5BE5EB42CBA05123A98E1806E9"/>
  </w:style>
  <w:style w:type="paragraph" w:customStyle="1" w:styleId="DAAABB2CBE3E480B9AD2A64EC34D48BA">
    <w:name w:val="DAAABB2CBE3E480B9AD2A64EC34D48BA"/>
  </w:style>
  <w:style w:type="paragraph" w:customStyle="1" w:styleId="9481A8E2FE20450D8EDAAB264EE2C312">
    <w:name w:val="9481A8E2FE20450D8EDAAB264EE2C312"/>
  </w:style>
  <w:style w:type="paragraph" w:customStyle="1" w:styleId="B7DB74B32EE145C0895AB4B3518CFBBD">
    <w:name w:val="B7DB74B32EE145C0895AB4B3518CFBBD"/>
  </w:style>
  <w:style w:type="paragraph" w:customStyle="1" w:styleId="D14DDECC0DCB45759E42F750E0CC1227">
    <w:name w:val="D14DDECC0DCB45759E42F750E0CC1227"/>
  </w:style>
  <w:style w:type="paragraph" w:customStyle="1" w:styleId="BCF21A669B144464930DC5EA5AA04DB4">
    <w:name w:val="BCF21A669B144464930DC5EA5AA04DB4"/>
  </w:style>
  <w:style w:type="paragraph" w:customStyle="1" w:styleId="D8E07BFDBA9C4C318EF3434A269234CF">
    <w:name w:val="D8E07BFDBA9C4C318EF3434A269234CF"/>
  </w:style>
  <w:style w:type="paragraph" w:customStyle="1" w:styleId="8582EA87E07A4C67926420DB3D8FD200">
    <w:name w:val="8582EA87E07A4C67926420DB3D8FD200"/>
  </w:style>
  <w:style w:type="paragraph" w:customStyle="1" w:styleId="EE0B7EC2E3034762A7CE8C9A47C659A3">
    <w:name w:val="EE0B7EC2E3034762A7CE8C9A47C659A3"/>
  </w:style>
  <w:style w:type="paragraph" w:customStyle="1" w:styleId="C09FE89B127C4C9F929836C9F5FCDA35">
    <w:name w:val="C09FE89B127C4C9F929836C9F5FCDA35"/>
  </w:style>
  <w:style w:type="paragraph" w:customStyle="1" w:styleId="55EB23ED1DE64902A16D589C95299A4D">
    <w:name w:val="55EB23ED1DE64902A16D589C95299A4D"/>
  </w:style>
  <w:style w:type="paragraph" w:customStyle="1" w:styleId="56AEAD3D7A8E47B7905F68A0B0144F1A">
    <w:name w:val="56AEAD3D7A8E47B7905F68A0B0144F1A"/>
  </w:style>
  <w:style w:type="paragraph" w:customStyle="1" w:styleId="5492F66837E74DD390CCEDF898A16CD5">
    <w:name w:val="5492F66837E74DD390CCEDF898A16CD5"/>
  </w:style>
  <w:style w:type="paragraph" w:customStyle="1" w:styleId="4A876A5DCC554571B57F67EB995ED58E">
    <w:name w:val="4A876A5DCC554571B57F67EB995ED58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2CE5C60CBCF44F9E9C14EA5AA32DB23E">
    <w:name w:val="2CE5C60CBCF44F9E9C14EA5AA32DB23E"/>
  </w:style>
  <w:style w:type="paragraph" w:customStyle="1" w:styleId="980A168527C14235958C6BE94B260421">
    <w:name w:val="980A168527C14235958C6BE94B260421"/>
    <w:rsid w:val="00363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2024-02-24T12:04:00Z</dcterms:created>
  <dcterms:modified xsi:type="dcterms:W3CDTF">2024-02-24T12:19:00Z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